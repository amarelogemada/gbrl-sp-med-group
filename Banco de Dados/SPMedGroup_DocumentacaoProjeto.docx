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16363" w:rsidRDefault="00F16363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16363" w:rsidRDefault="00F16363">
                                    <w:pPr>
                                      <w:pStyle w:val="Subttulo1"/>
                                    </w:pPr>
                                    <w:r>
                                      <w:t>SP MED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16363" w:rsidRDefault="00F16363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16363" w:rsidRDefault="00F16363">
                              <w:pPr>
                                <w:pStyle w:val="Subttulo1"/>
                              </w:pPr>
                              <w:r>
                                <w:t>SP MED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16363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16363" w:rsidRDefault="00F16363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16363" w:rsidRDefault="00F16363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16363" w:rsidRDefault="00F163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F16363" w:rsidRDefault="00F16363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16363" w:rsidRDefault="00F1636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16363" w:rsidRDefault="00F16363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16363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16363" w:rsidRDefault="00F16363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16363" w:rsidRDefault="00F16363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16363" w:rsidRDefault="00F163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F16363" w:rsidRDefault="00F16363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16363" w:rsidRDefault="00F1636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16363" w:rsidRDefault="00F16363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1636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4C" w:rsidRDefault="00E45B4C">
      <w:pPr>
        <w:spacing w:after="0" w:line="240" w:lineRule="auto"/>
      </w:pPr>
      <w:r>
        <w:separator/>
      </w:r>
    </w:p>
  </w:endnote>
  <w:endnote w:type="continuationSeparator" w:id="0">
    <w:p w:rsidR="00E45B4C" w:rsidRDefault="00E4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363" w:rsidRDefault="00F1636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C6ED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4C" w:rsidRDefault="00E45B4C">
      <w:pPr>
        <w:spacing w:after="0" w:line="240" w:lineRule="auto"/>
      </w:pPr>
      <w:r>
        <w:separator/>
      </w:r>
    </w:p>
  </w:footnote>
  <w:footnote w:type="continuationSeparator" w:id="0">
    <w:p w:rsidR="00E45B4C" w:rsidRDefault="00E4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B6609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C6EDC"/>
    <w:rsid w:val="00D0024A"/>
    <w:rsid w:val="00DA19B6"/>
    <w:rsid w:val="00DB563A"/>
    <w:rsid w:val="00DE3EA9"/>
    <w:rsid w:val="00E43E78"/>
    <w:rsid w:val="00E45B4C"/>
    <w:rsid w:val="00E6531E"/>
    <w:rsid w:val="00E95AA4"/>
    <w:rsid w:val="00EB66D8"/>
    <w:rsid w:val="00F03B38"/>
    <w:rsid w:val="00F1636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437E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814A3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EBCED-F05E-4553-A316-4DB64C09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30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 GROUP</dc:subject>
  <dc:creator>Gabriela Pires Da Silva</dc:creator>
  <cp:keywords/>
  <dc:description/>
  <cp:lastModifiedBy>Gabriela Pires Da Silva</cp:lastModifiedBy>
  <cp:revision>4</cp:revision>
  <dcterms:created xsi:type="dcterms:W3CDTF">2019-02-07T11:37:00Z</dcterms:created>
  <dcterms:modified xsi:type="dcterms:W3CDTF">2019-02-07T13:04:00Z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